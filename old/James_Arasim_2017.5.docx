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044F2" w14:textId="77777777" w:rsidR="0008694C" w:rsidRDefault="0095413E">
      <w:pPr>
        <w:pStyle w:val="Name"/>
      </w:pPr>
      <w:r>
        <w:t>James arasim</w:t>
      </w:r>
    </w:p>
    <w:p w14:paraId="2371E9A8" w14:textId="77777777" w:rsidR="0008694C" w:rsidRDefault="0095413E">
      <w:pPr>
        <w:pStyle w:val="ContactInfo"/>
      </w:pPr>
      <w:r>
        <w:t>206-372-7265 – West Seattle, WA – jaemzware@hotmail.com</w:t>
      </w:r>
    </w:p>
    <w:p w14:paraId="641DA1AE" w14:textId="77777777" w:rsidR="0008694C" w:rsidRDefault="0095413E">
      <w:pPr>
        <w:pStyle w:val="Heading1"/>
      </w:pPr>
      <w:r>
        <w:t>Skills Summary</w:t>
      </w:r>
    </w:p>
    <w:p w14:paraId="5FD06D45" w14:textId="0FACCCD7" w:rsidR="0008694C" w:rsidRDefault="0095413E">
      <w:pPr>
        <w:spacing w:after="180"/>
      </w:pPr>
      <w:r>
        <w:t>My breadth of expertise</w:t>
      </w:r>
      <w:r w:rsidR="001C339B">
        <w:t xml:space="preserve"> as an automated tester</w:t>
      </w:r>
      <w:r>
        <w:t xml:space="preserve"> spans many technologies. My most current skillset</w:t>
      </w:r>
      <w:r w:rsidR="00DB4804">
        <w:t xml:space="preserve"> and passion involves </w:t>
      </w:r>
      <w:r w:rsidR="00C65437">
        <w:t>Web Application Test Automation</w:t>
      </w:r>
      <w:r>
        <w:t xml:space="preserve"> using Java with Selenium WebDriver </w:t>
      </w:r>
      <w:r w:rsidR="00DB4804">
        <w:t>and</w:t>
      </w:r>
      <w:r>
        <w:t xml:space="preserve"> Junit or TestNG Framework. </w:t>
      </w:r>
      <w:r w:rsidR="00DB4804">
        <w:t xml:space="preserve"> </w:t>
      </w:r>
      <w:r w:rsidR="00404C57">
        <w:t>Recent</w:t>
      </w:r>
      <w:r w:rsidR="00DB4804">
        <w:t xml:space="preserve"> professional experience also involves REST API testing with Java </w:t>
      </w:r>
      <w:r w:rsidR="00404C57">
        <w:t>using</w:t>
      </w:r>
      <w:r w:rsidR="00DB4804">
        <w:t xml:space="preserve"> RestAssured, and iOS Mobile Application testing with Swift and the XCUITest Framework.</w:t>
      </w:r>
    </w:p>
    <w:p w14:paraId="59FCE0D5" w14:textId="77777777" w:rsidR="0008694C" w:rsidRDefault="00036035">
      <w:pPr>
        <w:pStyle w:val="Heading1"/>
      </w:pPr>
      <w:sdt>
        <w:sdtPr>
          <w:id w:val="-1150367223"/>
          <w:placeholder>
            <w:docPart w:val="979DE2D36D532B4B8333A5AB4DA531FC"/>
          </w:placeholder>
          <w:temporary/>
          <w:showingPlcHdr/>
          <w15:appearance w15:val="hidden"/>
        </w:sdtPr>
        <w:sdtEndPr/>
        <w:sdtContent>
          <w:r w:rsidR="00111593">
            <w:t>Education</w:t>
          </w:r>
        </w:sdtContent>
      </w:sdt>
    </w:p>
    <w:p w14:paraId="554A3361" w14:textId="77777777" w:rsidR="0008694C" w:rsidRDefault="00DB4804">
      <w:pPr>
        <w:pStyle w:val="Heading2"/>
      </w:pPr>
      <w:r>
        <w:t>Bachelor’s Degree / 1995</w:t>
      </w:r>
    </w:p>
    <w:p w14:paraId="1AA1EE93" w14:textId="0E6E7D1C" w:rsidR="0008694C" w:rsidRDefault="00DB4804">
      <w:r>
        <w:t>Computer Science / Mathematics Minor with a 3.8 cumulative GPA.</w:t>
      </w:r>
      <w:r w:rsidR="00EC6E19">
        <w:t xml:space="preserve">  </w:t>
      </w:r>
    </w:p>
    <w:p w14:paraId="1298E3F9" w14:textId="3FC250BF" w:rsidR="00EC6E19" w:rsidRDefault="00EC6E19">
      <w:r>
        <w:t>Carroll College, Helena, MT</w:t>
      </w:r>
      <w:bookmarkStart w:id="0" w:name="_GoBack"/>
      <w:bookmarkEnd w:id="0"/>
    </w:p>
    <w:p w14:paraId="514A4B2D" w14:textId="77777777" w:rsidR="0008694C" w:rsidRDefault="00036035">
      <w:pPr>
        <w:pStyle w:val="Heading1"/>
      </w:pPr>
      <w:sdt>
        <w:sdtPr>
          <w:id w:val="617349259"/>
          <w:placeholder>
            <w:docPart w:val="BFF6637465C90B43B52B9BFEC1A410B6"/>
          </w:placeholder>
          <w:temporary/>
          <w:showingPlcHdr/>
          <w15:appearance w15:val="hidden"/>
        </w:sdtPr>
        <w:sdtEndPr/>
        <w:sdtContent>
          <w:r w:rsidR="00111593">
            <w:t>Experience</w:t>
          </w:r>
        </w:sdtContent>
      </w:sdt>
    </w:p>
    <w:p w14:paraId="2A32EC05" w14:textId="77777777" w:rsidR="0008694C" w:rsidRDefault="00DB4804">
      <w:pPr>
        <w:pStyle w:val="Heading2"/>
      </w:pPr>
      <w:r>
        <w:t>Brown Paper Tickets</w:t>
      </w:r>
    </w:p>
    <w:p w14:paraId="7E953A27" w14:textId="16422E0C" w:rsidR="0008694C" w:rsidRDefault="006C3C99">
      <w:pPr>
        <w:pStyle w:val="Heading3"/>
      </w:pPr>
      <w:r>
        <w:t xml:space="preserve">Web SDET / </w:t>
      </w:r>
      <w:r w:rsidR="005143D5">
        <w:t>March</w:t>
      </w:r>
      <w:r w:rsidR="005959F2">
        <w:t>, 2016</w:t>
      </w:r>
      <w:r w:rsidR="005143D5">
        <w:t xml:space="preserve"> through August, 2016</w:t>
      </w:r>
    </w:p>
    <w:p w14:paraId="08028CAB" w14:textId="21A9F9EA" w:rsidR="00573B5B" w:rsidRDefault="008669C9" w:rsidP="00573B5B">
      <w:pPr>
        <w:pStyle w:val="ListParagraph"/>
        <w:numPr>
          <w:ilvl w:val="0"/>
          <w:numId w:val="11"/>
        </w:numPr>
      </w:pPr>
      <w:r>
        <w:t>Customized and I</w:t>
      </w:r>
      <w:r w:rsidR="007A4863">
        <w:t>mplement</w:t>
      </w:r>
      <w:r w:rsidR="00FE2389">
        <w:t>ed</w:t>
      </w:r>
      <w:r w:rsidR="007A4863">
        <w:t xml:space="preserve"> a </w:t>
      </w:r>
      <w:r w:rsidR="00FE2389">
        <w:t xml:space="preserve">Java/Selenium/Junit based </w:t>
      </w:r>
      <w:r w:rsidR="007A4863">
        <w:t>Web Application</w:t>
      </w:r>
      <w:r w:rsidR="00247DF2">
        <w:t xml:space="preserve"> Automation Framework</w:t>
      </w:r>
      <w:r w:rsidR="00FE2389">
        <w:t>,</w:t>
      </w:r>
      <w:r w:rsidR="00247DF2">
        <w:t xml:space="preserve"> </w:t>
      </w:r>
      <w:r w:rsidR="005923D3">
        <w:t>with Jenkins</w:t>
      </w:r>
      <w:r w:rsidR="00AB4EA3">
        <w:t xml:space="preserve"> CI Build</w:t>
      </w:r>
      <w:r w:rsidR="009C4364">
        <w:t xml:space="preserve"> tool</w:t>
      </w:r>
      <w:r w:rsidR="005923D3">
        <w:t xml:space="preserve"> integration</w:t>
      </w:r>
      <w:r w:rsidR="00FE2389">
        <w:t xml:space="preserve">, </w:t>
      </w:r>
      <w:r w:rsidR="00235D8A">
        <w:t xml:space="preserve">previously </w:t>
      </w:r>
      <w:r w:rsidR="00247DF2">
        <w:t>built</w:t>
      </w:r>
      <w:r w:rsidR="00235D8A">
        <w:t xml:space="preserve"> from scratch</w:t>
      </w:r>
      <w:r w:rsidR="007A4863">
        <w:t xml:space="preserve"> under Res</w:t>
      </w:r>
      <w:r w:rsidR="00FE2389">
        <w:t>earch and Development pseudonym</w:t>
      </w:r>
      <w:r w:rsidR="007A4863">
        <w:t xml:space="preserve"> Jaemzware</w:t>
      </w:r>
      <w:r w:rsidR="00FE2389">
        <w:t xml:space="preserve"> (other </w:t>
      </w:r>
      <w:r w:rsidR="007A4863">
        <w:t>projects</w:t>
      </w:r>
      <w:r w:rsidR="00FE2389">
        <w:t xml:space="preserve"> </w:t>
      </w:r>
      <w:r w:rsidR="007A4863">
        <w:t xml:space="preserve">below).  </w:t>
      </w:r>
    </w:p>
    <w:p w14:paraId="7E59D7F2" w14:textId="032EB0AF" w:rsidR="00573B5B" w:rsidRDefault="00161E99" w:rsidP="00573B5B">
      <w:pPr>
        <w:pStyle w:val="ListParagraph"/>
        <w:numPr>
          <w:ilvl w:val="0"/>
          <w:numId w:val="11"/>
        </w:numPr>
      </w:pPr>
      <w:r>
        <w:t xml:space="preserve">Also developed </w:t>
      </w:r>
      <w:r w:rsidR="007A4863">
        <w:t xml:space="preserve">custom </w:t>
      </w:r>
      <w:r w:rsidR="008B1161">
        <w:t>T</w:t>
      </w:r>
      <w:r w:rsidR="00573B5B">
        <w:t xml:space="preserve">est </w:t>
      </w:r>
      <w:r w:rsidR="008B1161">
        <w:t>Automation</w:t>
      </w:r>
      <w:r w:rsidR="00FE2389">
        <w:t xml:space="preserve"> </w:t>
      </w:r>
      <w:r w:rsidR="007A4863">
        <w:t xml:space="preserve">for </w:t>
      </w:r>
      <w:r w:rsidR="00573B5B">
        <w:t>the</w:t>
      </w:r>
      <w:r w:rsidR="00FE2389">
        <w:t xml:space="preserve"> ticketing</w:t>
      </w:r>
      <w:r w:rsidR="007A4863">
        <w:t xml:space="preserve"> Web Application. </w:t>
      </w:r>
    </w:p>
    <w:p w14:paraId="313CEAB0" w14:textId="77777777" w:rsidR="008B1161" w:rsidRDefault="00161E99" w:rsidP="00573B5B">
      <w:pPr>
        <w:pStyle w:val="ListParagraph"/>
        <w:numPr>
          <w:ilvl w:val="0"/>
          <w:numId w:val="11"/>
        </w:numPr>
      </w:pPr>
      <w:r>
        <w:t>Performed</w:t>
      </w:r>
      <w:r w:rsidR="007A4863">
        <w:t xml:space="preserve"> Exploratory/Manual testing</w:t>
      </w:r>
      <w:r>
        <w:t xml:space="preserve">. </w:t>
      </w:r>
    </w:p>
    <w:p w14:paraId="0ACAB162" w14:textId="7CC6ACAA" w:rsidR="007D5D96" w:rsidRDefault="007D5D96" w:rsidP="007D5D96">
      <w:pPr>
        <w:pStyle w:val="Heading2"/>
      </w:pPr>
      <w:r>
        <w:t>Starbucks</w:t>
      </w:r>
      <w:r w:rsidR="00E81FFA">
        <w:t>/AIM Consulting</w:t>
      </w:r>
    </w:p>
    <w:p w14:paraId="1D03A12B" w14:textId="03ED3996" w:rsidR="007D5D96" w:rsidRDefault="007D5D96" w:rsidP="007D5D96">
      <w:pPr>
        <w:pStyle w:val="Heading3"/>
      </w:pPr>
      <w:r>
        <w:t>Senior Mobile SDET / December</w:t>
      </w:r>
      <w:r w:rsidR="005959F2">
        <w:t>,</w:t>
      </w:r>
      <w:r>
        <w:t xml:space="preserve"> 2015 through March, 2016</w:t>
      </w:r>
    </w:p>
    <w:p w14:paraId="41E9F045" w14:textId="5AA75A40" w:rsidR="008B1161" w:rsidRDefault="00D217BF" w:rsidP="008B1161">
      <w:pPr>
        <w:pStyle w:val="ListParagraph"/>
        <w:numPr>
          <w:ilvl w:val="0"/>
          <w:numId w:val="12"/>
        </w:numPr>
      </w:pPr>
      <w:r>
        <w:t>S</w:t>
      </w:r>
      <w:r w:rsidR="007D5D96">
        <w:t xml:space="preserve">hort contract </w:t>
      </w:r>
      <w:r w:rsidR="00A47352">
        <w:t>assisting</w:t>
      </w:r>
      <w:r w:rsidR="007D5D96">
        <w:t xml:space="preserve"> Starbucks iOS Mobile App t</w:t>
      </w:r>
      <w:r>
        <w:t xml:space="preserve">est team transition from </w:t>
      </w:r>
      <w:r w:rsidR="007846E9">
        <w:t>Java/</w:t>
      </w:r>
      <w:r>
        <w:t>Appium to</w:t>
      </w:r>
      <w:r w:rsidR="007D5D96">
        <w:t xml:space="preserve"> </w:t>
      </w:r>
      <w:r w:rsidR="007846E9">
        <w:t>Swift/</w:t>
      </w:r>
      <w:r w:rsidR="007D5D96">
        <w:t xml:space="preserve">XCode.  </w:t>
      </w:r>
    </w:p>
    <w:p w14:paraId="603AACF0" w14:textId="395ABFE1" w:rsidR="008B1161" w:rsidRDefault="007D5D96" w:rsidP="008B1161">
      <w:pPr>
        <w:pStyle w:val="ListParagraph"/>
        <w:numPr>
          <w:ilvl w:val="0"/>
          <w:numId w:val="12"/>
        </w:numPr>
      </w:pPr>
      <w:r>
        <w:t xml:space="preserve">Provided code samples </w:t>
      </w:r>
      <w:r w:rsidR="00D217BF">
        <w:t>and</w:t>
      </w:r>
      <w:r>
        <w:t xml:space="preserve"> simple </w:t>
      </w:r>
      <w:r w:rsidR="008B1161">
        <w:t>T</w:t>
      </w:r>
      <w:r w:rsidR="00D217BF">
        <w:t xml:space="preserve">est </w:t>
      </w:r>
      <w:r w:rsidR="007846E9">
        <w:t>F</w:t>
      </w:r>
      <w:r>
        <w:t>ramework in Swift</w:t>
      </w:r>
      <w:r w:rsidR="007846E9">
        <w:t>, using the XCUITest Framework</w:t>
      </w:r>
      <w:r w:rsidR="00235D8A">
        <w:t>, from scratch</w:t>
      </w:r>
      <w:r w:rsidR="008B1161">
        <w:t>.</w:t>
      </w:r>
    </w:p>
    <w:p w14:paraId="44677E53" w14:textId="2D177E21" w:rsidR="0008694C" w:rsidRDefault="008B1161" w:rsidP="008B1161">
      <w:pPr>
        <w:pStyle w:val="ListParagraph"/>
        <w:numPr>
          <w:ilvl w:val="0"/>
          <w:numId w:val="12"/>
        </w:numPr>
      </w:pPr>
      <w:r>
        <w:t>I</w:t>
      </w:r>
      <w:r w:rsidR="00D217BF">
        <w:t xml:space="preserve">ntegrated </w:t>
      </w:r>
      <w:r>
        <w:t>all</w:t>
      </w:r>
      <w:r w:rsidR="009C4364">
        <w:t xml:space="preserve"> </w:t>
      </w:r>
      <w:r>
        <w:t>T</w:t>
      </w:r>
      <w:r w:rsidR="009C4364">
        <w:t>est</w:t>
      </w:r>
      <w:r>
        <w:t xml:space="preserve"> A</w:t>
      </w:r>
      <w:r w:rsidR="009C4364">
        <w:t>utomation</w:t>
      </w:r>
      <w:r w:rsidR="007D5D96">
        <w:t xml:space="preserve"> into</w:t>
      </w:r>
      <w:r w:rsidR="00D217BF">
        <w:t xml:space="preserve"> the XCode Server CI</w:t>
      </w:r>
      <w:r w:rsidR="009C4364">
        <w:t xml:space="preserve"> Build tool</w:t>
      </w:r>
      <w:r w:rsidR="00D217BF">
        <w:t>.</w:t>
      </w:r>
    </w:p>
    <w:p w14:paraId="421476E8" w14:textId="77777777" w:rsidR="00D217BF" w:rsidRDefault="00D217BF"/>
    <w:p w14:paraId="40484495" w14:textId="77777777" w:rsidR="00B677B6" w:rsidRDefault="00B677B6"/>
    <w:p w14:paraId="2F7BD3CF" w14:textId="77777777" w:rsidR="00B677B6" w:rsidRDefault="00B677B6"/>
    <w:p w14:paraId="19F8E343" w14:textId="2BF1A39D" w:rsidR="00B677B6" w:rsidRDefault="009C26BE" w:rsidP="00B677B6">
      <w:pPr>
        <w:pStyle w:val="Heading2"/>
      </w:pPr>
      <w:r>
        <w:t>Disney Internet Group</w:t>
      </w:r>
      <w:r w:rsidR="00B677B6">
        <w:t>/</w:t>
      </w:r>
      <w:r w:rsidR="00700DCB">
        <w:t>KForce</w:t>
      </w:r>
    </w:p>
    <w:p w14:paraId="7C332F1E" w14:textId="23302382" w:rsidR="00B677B6" w:rsidRDefault="00317AAE" w:rsidP="00B677B6">
      <w:pPr>
        <w:pStyle w:val="Heading3"/>
      </w:pPr>
      <w:r>
        <w:t xml:space="preserve">Web </w:t>
      </w:r>
      <w:r w:rsidR="00B677B6">
        <w:t xml:space="preserve">SDET / </w:t>
      </w:r>
      <w:r w:rsidR="00595DCA">
        <w:t>July, 2014 through December, 2015</w:t>
      </w:r>
    </w:p>
    <w:p w14:paraId="52A3916D" w14:textId="2C2536A9" w:rsidR="00B677B6" w:rsidRDefault="008E3134" w:rsidP="00B677B6">
      <w:pPr>
        <w:pStyle w:val="ListParagraph"/>
        <w:numPr>
          <w:ilvl w:val="0"/>
          <w:numId w:val="12"/>
        </w:numPr>
      </w:pPr>
      <w:r>
        <w:t>Developed</w:t>
      </w:r>
      <w:r w:rsidR="00AB4EA3">
        <w:t xml:space="preserve"> REST API Test Automation alongside Dev9, utilizing RESTAssured for Java and the TestNG Framework.</w:t>
      </w:r>
    </w:p>
    <w:p w14:paraId="05F2E135" w14:textId="02C97098" w:rsidR="00AB4EA3" w:rsidRDefault="001C05EC" w:rsidP="00B677B6">
      <w:pPr>
        <w:pStyle w:val="ListParagraph"/>
        <w:numPr>
          <w:ilvl w:val="0"/>
          <w:numId w:val="12"/>
        </w:numPr>
      </w:pPr>
      <w:r>
        <w:t>Creatively b</w:t>
      </w:r>
      <w:r w:rsidR="00AB4EA3">
        <w:t>ridged an End to End Automation between REST API and WebUI Automation teams</w:t>
      </w:r>
      <w:r w:rsidR="002A3DF0">
        <w:t>,</w:t>
      </w:r>
      <w:r w:rsidR="00AB4EA3">
        <w:t xml:space="preserve"> by utilizing Jenkins CI Build Tool</w:t>
      </w:r>
      <w:r w:rsidR="002A3DF0">
        <w:t xml:space="preserve"> to pass data between two disparate Automation Test J</w:t>
      </w:r>
      <w:r w:rsidR="0082786F">
        <w:t>obs, both of which I’d designed and developed.</w:t>
      </w:r>
    </w:p>
    <w:p w14:paraId="0400024F" w14:textId="4CD1C6CB" w:rsidR="002F778C" w:rsidRDefault="00C32F12" w:rsidP="00B677B6">
      <w:pPr>
        <w:pStyle w:val="ListParagraph"/>
        <w:numPr>
          <w:ilvl w:val="0"/>
          <w:numId w:val="12"/>
        </w:numPr>
      </w:pPr>
      <w:r>
        <w:t>Ran REST API Test Jobs in Jenkins, analyzed failures, and signed off on builds.</w:t>
      </w:r>
    </w:p>
    <w:p w14:paraId="4CE4F467" w14:textId="0681047D" w:rsidR="002D63E1" w:rsidRDefault="002D63E1" w:rsidP="00B677B6">
      <w:pPr>
        <w:pStyle w:val="ListParagraph"/>
        <w:numPr>
          <w:ilvl w:val="0"/>
          <w:numId w:val="12"/>
        </w:numPr>
      </w:pPr>
      <w:r>
        <w:t>Contract extended from 12 to 18 months.</w:t>
      </w:r>
    </w:p>
    <w:p w14:paraId="198D7227" w14:textId="58F512F4" w:rsidR="002D63E1" w:rsidRDefault="002D63E1" w:rsidP="002D63E1">
      <w:pPr>
        <w:pStyle w:val="Heading2"/>
      </w:pPr>
      <w:r>
        <w:t>F5 Networks</w:t>
      </w:r>
    </w:p>
    <w:p w14:paraId="626104B4" w14:textId="6F59D2C7" w:rsidR="002D63E1" w:rsidRDefault="009552CD" w:rsidP="002D63E1">
      <w:pPr>
        <w:pStyle w:val="Heading3"/>
      </w:pPr>
      <w:r>
        <w:t>QA Engineer II</w:t>
      </w:r>
      <w:r w:rsidR="002D63E1">
        <w:t xml:space="preserve"> / </w:t>
      </w:r>
      <w:r>
        <w:t>March, 2013 through July 2014</w:t>
      </w:r>
    </w:p>
    <w:p w14:paraId="4BE4E894" w14:textId="0D02471A" w:rsidR="002D63E1" w:rsidRDefault="009552CD" w:rsidP="002D63E1">
      <w:pPr>
        <w:pStyle w:val="ListParagraph"/>
        <w:numPr>
          <w:ilvl w:val="0"/>
          <w:numId w:val="12"/>
        </w:numPr>
      </w:pPr>
      <w:r>
        <w:t xml:space="preserve">Developed Automated Tests for the IT Department’s Oracle EBS System using the </w:t>
      </w:r>
      <w:r w:rsidR="008669C9">
        <w:t>Oracle Automated Testing Suite (OATS)</w:t>
      </w:r>
      <w:r>
        <w:t xml:space="preserve"> </w:t>
      </w:r>
      <w:r w:rsidR="00887981">
        <w:t xml:space="preserve">Libraries and </w:t>
      </w:r>
      <w:r>
        <w:t xml:space="preserve">Framework </w:t>
      </w:r>
      <w:r w:rsidR="00887981">
        <w:t>in</w:t>
      </w:r>
      <w:r>
        <w:t xml:space="preserve"> Java.</w:t>
      </w:r>
    </w:p>
    <w:p w14:paraId="50C5C7E8" w14:textId="3C460B1A" w:rsidR="00235D8A" w:rsidRDefault="00235D8A" w:rsidP="002D63E1">
      <w:pPr>
        <w:pStyle w:val="ListParagraph"/>
        <w:numPr>
          <w:ilvl w:val="0"/>
          <w:numId w:val="12"/>
        </w:numPr>
      </w:pPr>
      <w:r>
        <w:t>Designed and Developed Automated Test Framework and Automated Tests from scratch</w:t>
      </w:r>
      <w:r w:rsidR="00827A86">
        <w:t>,</w:t>
      </w:r>
      <w:r>
        <w:t xml:space="preserve"> </w:t>
      </w:r>
      <w:r w:rsidR="008669C9">
        <w:t>using Java/Selenium/Junit</w:t>
      </w:r>
      <w:r w:rsidR="00827A86">
        <w:t>,</w:t>
      </w:r>
      <w:r w:rsidR="008669C9">
        <w:t xml:space="preserve"> </w:t>
      </w:r>
      <w:r>
        <w:t>for all Web Properties owned by F5’</w:t>
      </w:r>
      <w:r w:rsidR="00827A86">
        <w:t>s IT Dep</w:t>
      </w:r>
      <w:r>
        <w:t>t.</w:t>
      </w:r>
      <w:r w:rsidR="00827A86">
        <w:t>.</w:t>
      </w:r>
    </w:p>
    <w:p w14:paraId="6B5F1F40" w14:textId="7F15F8CB" w:rsidR="008669C9" w:rsidRDefault="008669C9" w:rsidP="002D63E1">
      <w:pPr>
        <w:pStyle w:val="ListParagraph"/>
        <w:numPr>
          <w:ilvl w:val="0"/>
          <w:numId w:val="12"/>
        </w:numPr>
      </w:pPr>
      <w:r>
        <w:t xml:space="preserve">Designed and Developed (with Environmental DBA Experts) Automated Tests for verifying </w:t>
      </w:r>
      <w:r w:rsidR="00067627">
        <w:t xml:space="preserve">Oracle </w:t>
      </w:r>
      <w:r>
        <w:t xml:space="preserve">EBS </w:t>
      </w:r>
      <w:r w:rsidR="00067627">
        <w:t>Environment</w:t>
      </w:r>
      <w:r>
        <w:t xml:space="preserve"> </w:t>
      </w:r>
      <w:r w:rsidR="00067627">
        <w:t>was</w:t>
      </w:r>
      <w:r>
        <w:t xml:space="preserve"> sound after reverse migrations</w:t>
      </w:r>
      <w:r w:rsidR="00692395">
        <w:t>,</w:t>
      </w:r>
      <w:r>
        <w:t xml:space="preserve"> and ETL operations. Interfaced with both SQL Server and Oracle Databases, </w:t>
      </w:r>
      <w:r w:rsidR="00661437">
        <w:t xml:space="preserve">SSH and </w:t>
      </w:r>
      <w:r w:rsidR="00067627">
        <w:t>Telnet</w:t>
      </w:r>
      <w:r w:rsidR="00661437">
        <w:t>.</w:t>
      </w:r>
    </w:p>
    <w:p w14:paraId="4FEF25E0" w14:textId="138EE11F" w:rsidR="00235D8A" w:rsidRDefault="00235D8A" w:rsidP="002D63E1">
      <w:pPr>
        <w:pStyle w:val="ListParagraph"/>
        <w:numPr>
          <w:ilvl w:val="0"/>
          <w:numId w:val="12"/>
        </w:numPr>
      </w:pPr>
      <w:r>
        <w:t>Setup Jenkins CI Built Tool Installation from scratch</w:t>
      </w:r>
      <w:r w:rsidR="008669C9">
        <w:t xml:space="preserve"> to run all Automated Tests.</w:t>
      </w:r>
    </w:p>
    <w:p w14:paraId="77287265" w14:textId="3FDC47A6" w:rsidR="00F650DA" w:rsidRPr="00067627" w:rsidRDefault="00F650DA" w:rsidP="00F650DA">
      <w:pPr>
        <w:pStyle w:val="Heading2"/>
        <w:rPr>
          <w:sz w:val="21"/>
        </w:rPr>
      </w:pPr>
      <w:r w:rsidRPr="00067627">
        <w:rPr>
          <w:sz w:val="21"/>
        </w:rPr>
        <w:t>Julep</w:t>
      </w:r>
      <w:r w:rsidR="00A24B41" w:rsidRPr="00067627">
        <w:rPr>
          <w:sz w:val="21"/>
        </w:rPr>
        <w:t xml:space="preserve"> Beauty</w:t>
      </w:r>
      <w:r w:rsidRPr="00067627">
        <w:rPr>
          <w:sz w:val="21"/>
        </w:rPr>
        <w:t xml:space="preserve"> </w:t>
      </w:r>
    </w:p>
    <w:p w14:paraId="5AE03B1E" w14:textId="26BD357C" w:rsidR="00F650DA" w:rsidRPr="00067627" w:rsidRDefault="00317AAE" w:rsidP="00A24B41">
      <w:pPr>
        <w:pStyle w:val="Heading3"/>
        <w:rPr>
          <w:sz w:val="18"/>
        </w:rPr>
      </w:pPr>
      <w:r w:rsidRPr="00067627">
        <w:rPr>
          <w:sz w:val="18"/>
        </w:rPr>
        <w:t>Web SDET</w:t>
      </w:r>
      <w:r w:rsidR="00A24B41" w:rsidRPr="00067627">
        <w:rPr>
          <w:sz w:val="18"/>
        </w:rPr>
        <w:t xml:space="preserve"> / September, 2012 through March, 2013</w:t>
      </w:r>
      <w:r w:rsidR="007B4BF6" w:rsidRPr="00067627">
        <w:rPr>
          <w:sz w:val="18"/>
        </w:rPr>
        <w:t xml:space="preserve"> – Java, Junit, Selenium, Jenkins, &amp; Manual</w:t>
      </w:r>
    </w:p>
    <w:p w14:paraId="65B994C2" w14:textId="7FEBC95C" w:rsidR="00F650DA" w:rsidRPr="00067627" w:rsidRDefault="00F650DA" w:rsidP="00F650DA">
      <w:pPr>
        <w:pStyle w:val="Heading2"/>
        <w:rPr>
          <w:sz w:val="21"/>
        </w:rPr>
      </w:pPr>
      <w:r w:rsidRPr="00067627">
        <w:rPr>
          <w:sz w:val="21"/>
        </w:rPr>
        <w:t>BizXChange</w:t>
      </w:r>
    </w:p>
    <w:p w14:paraId="1C0AC566" w14:textId="5E2AB060" w:rsidR="00F650DA" w:rsidRPr="00067627" w:rsidRDefault="00317AAE" w:rsidP="00A24B41">
      <w:pPr>
        <w:pStyle w:val="Heading3"/>
        <w:rPr>
          <w:sz w:val="18"/>
        </w:rPr>
      </w:pPr>
      <w:r w:rsidRPr="00067627">
        <w:rPr>
          <w:sz w:val="18"/>
        </w:rPr>
        <w:t>Web SDET</w:t>
      </w:r>
      <w:r w:rsidR="00A24B41" w:rsidRPr="00067627">
        <w:rPr>
          <w:sz w:val="18"/>
        </w:rPr>
        <w:t xml:space="preserve"> / June, 2011 through September 2012</w:t>
      </w:r>
      <w:r w:rsidR="007B4BF6" w:rsidRPr="00067627">
        <w:rPr>
          <w:sz w:val="18"/>
        </w:rPr>
        <w:t xml:space="preserve"> – C#, NUnit, Selenium, &amp; Manual</w:t>
      </w:r>
    </w:p>
    <w:p w14:paraId="0445AC33" w14:textId="4FAA83A3" w:rsidR="00F650DA" w:rsidRPr="00067627" w:rsidRDefault="00F650DA" w:rsidP="00A24B41">
      <w:pPr>
        <w:pStyle w:val="Heading2"/>
        <w:rPr>
          <w:sz w:val="21"/>
        </w:rPr>
      </w:pPr>
      <w:r w:rsidRPr="00067627">
        <w:rPr>
          <w:sz w:val="21"/>
        </w:rPr>
        <w:t>Microsoft</w:t>
      </w:r>
    </w:p>
    <w:p w14:paraId="6443A727" w14:textId="4AD2249D" w:rsidR="00F650DA" w:rsidRPr="00067627" w:rsidRDefault="00317AAE" w:rsidP="00F650DA">
      <w:pPr>
        <w:rPr>
          <w:sz w:val="18"/>
        </w:rPr>
      </w:pPr>
      <w:r w:rsidRPr="00067627">
        <w:rPr>
          <w:sz w:val="18"/>
        </w:rPr>
        <w:t>Windows SDET</w:t>
      </w:r>
      <w:r w:rsidR="00A24B41" w:rsidRPr="00067627">
        <w:rPr>
          <w:sz w:val="18"/>
        </w:rPr>
        <w:t xml:space="preserve"> / March, 2001 through April, 2009</w:t>
      </w:r>
      <w:r w:rsidR="007B4BF6" w:rsidRPr="00067627">
        <w:rPr>
          <w:sz w:val="18"/>
        </w:rPr>
        <w:t xml:space="preserve"> – C#, UI Automation, Socket Programming</w:t>
      </w:r>
    </w:p>
    <w:p w14:paraId="609BFBD5" w14:textId="77777777" w:rsidR="00067627" w:rsidRPr="00067627" w:rsidRDefault="00067627" w:rsidP="00067627">
      <w:pPr>
        <w:pStyle w:val="Heading2"/>
        <w:rPr>
          <w:sz w:val="21"/>
        </w:rPr>
      </w:pPr>
      <w:r w:rsidRPr="00067627">
        <w:rPr>
          <w:sz w:val="21"/>
        </w:rPr>
        <w:t>Hewlett Packard</w:t>
      </w:r>
    </w:p>
    <w:p w14:paraId="5B190500" w14:textId="77777777" w:rsidR="00067627" w:rsidRPr="00067627" w:rsidRDefault="00067627" w:rsidP="00067627">
      <w:pPr>
        <w:pStyle w:val="Heading3"/>
        <w:rPr>
          <w:sz w:val="18"/>
        </w:rPr>
      </w:pPr>
      <w:r w:rsidRPr="00067627">
        <w:rPr>
          <w:sz w:val="18"/>
        </w:rPr>
        <w:t>Firmware Test Engineer / January, 1999 through February 2001 – C, Socket Programming</w:t>
      </w:r>
    </w:p>
    <w:p w14:paraId="4BA2B68E" w14:textId="77777777" w:rsidR="00067627" w:rsidRPr="00067627" w:rsidRDefault="00067627" w:rsidP="00067627">
      <w:pPr>
        <w:pStyle w:val="Heading2"/>
        <w:rPr>
          <w:sz w:val="21"/>
        </w:rPr>
      </w:pPr>
      <w:r w:rsidRPr="00067627">
        <w:rPr>
          <w:sz w:val="21"/>
        </w:rPr>
        <w:t>Hewlett Packard / Adecco</w:t>
      </w:r>
    </w:p>
    <w:p w14:paraId="3C424EA3" w14:textId="77777777" w:rsidR="00067627" w:rsidRPr="00067627" w:rsidRDefault="00067627" w:rsidP="00067627">
      <w:pPr>
        <w:pStyle w:val="Heading3"/>
        <w:rPr>
          <w:sz w:val="18"/>
        </w:rPr>
      </w:pPr>
      <w:r w:rsidRPr="00067627">
        <w:rPr>
          <w:sz w:val="18"/>
        </w:rPr>
        <w:t>Dev Support Engineer / January, 1997 through January, 1999 – C++, Socket Programming</w:t>
      </w:r>
    </w:p>
    <w:p w14:paraId="43194554" w14:textId="77777777" w:rsidR="00067627" w:rsidRPr="00067627" w:rsidRDefault="00067627" w:rsidP="00067627">
      <w:pPr>
        <w:pStyle w:val="Heading2"/>
        <w:rPr>
          <w:sz w:val="21"/>
        </w:rPr>
      </w:pPr>
      <w:r w:rsidRPr="00067627">
        <w:rPr>
          <w:sz w:val="21"/>
        </w:rPr>
        <w:t>BDM Technologies</w:t>
      </w:r>
    </w:p>
    <w:p w14:paraId="3B856FE6" w14:textId="77777777" w:rsidR="00067627" w:rsidRPr="00067627" w:rsidRDefault="00067627" w:rsidP="00067627">
      <w:pPr>
        <w:pStyle w:val="Heading3"/>
        <w:rPr>
          <w:sz w:val="18"/>
        </w:rPr>
      </w:pPr>
      <w:r w:rsidRPr="00067627">
        <w:rPr>
          <w:sz w:val="18"/>
        </w:rPr>
        <w:t>Programmer / Analyst / January, 1994 through January 1997 – ADS/O, COBOL, FOXPRO</w:t>
      </w:r>
    </w:p>
    <w:p w14:paraId="07EF723D" w14:textId="77777777" w:rsidR="00067627" w:rsidRPr="00F650DA" w:rsidRDefault="00067627" w:rsidP="00F650DA"/>
    <w:p w14:paraId="08F66E73" w14:textId="77777777" w:rsidR="000C4D9F" w:rsidRDefault="000C4D9F" w:rsidP="00360D2D">
      <w:pPr>
        <w:rPr>
          <w:rFonts w:asciiTheme="majorHAnsi" w:hAnsiTheme="majorHAnsi"/>
          <w:b/>
          <w:spacing w:val="21"/>
          <w:sz w:val="28"/>
        </w:rPr>
      </w:pPr>
    </w:p>
    <w:p w14:paraId="29EDE2B9" w14:textId="5712CC3B" w:rsidR="00360D2D" w:rsidRPr="00081E88" w:rsidRDefault="00360D2D" w:rsidP="00360D2D">
      <w:pPr>
        <w:rPr>
          <w:rFonts w:asciiTheme="majorHAnsi" w:hAnsiTheme="majorHAnsi"/>
          <w:b/>
          <w:spacing w:val="21"/>
          <w:sz w:val="28"/>
        </w:rPr>
      </w:pPr>
      <w:r w:rsidRPr="00081E88">
        <w:rPr>
          <w:rFonts w:asciiTheme="majorHAnsi" w:hAnsiTheme="majorHAnsi"/>
          <w:b/>
          <w:spacing w:val="21"/>
          <w:sz w:val="28"/>
        </w:rPr>
        <w:lastRenderedPageBreak/>
        <w:t>Research and Development</w:t>
      </w:r>
    </w:p>
    <w:p w14:paraId="1054449B" w14:textId="0731DD89" w:rsidR="009126E0" w:rsidRPr="00081E88" w:rsidRDefault="0090513D" w:rsidP="009126E0">
      <w:pPr>
        <w:pStyle w:val="Heading3"/>
      </w:pPr>
      <w:r>
        <w:t xml:space="preserve">DBA Jaemzware - </w:t>
      </w:r>
      <w:r w:rsidR="009126E0" w:rsidRPr="00081E88">
        <w:t>Sole Founder, Developer, and Tester / April 2009 through Current</w:t>
      </w:r>
    </w:p>
    <w:p w14:paraId="75D4329C" w14:textId="5A7D37FF" w:rsidR="00A35504" w:rsidRPr="00075BC7" w:rsidRDefault="00F15C61" w:rsidP="00A35504">
      <w:pPr>
        <w:pStyle w:val="Heading2"/>
      </w:pPr>
      <w:r w:rsidRPr="00075BC7">
        <w:t>Selenium Automation Framework</w:t>
      </w:r>
      <w:r w:rsidR="009126E0" w:rsidRPr="00075BC7">
        <w:t>- Java, Junit, TestNG, Selenium</w:t>
      </w:r>
    </w:p>
    <w:p w14:paraId="2A11721A" w14:textId="4D0B111F" w:rsidR="000C5DD4" w:rsidRDefault="000C5DD4" w:rsidP="000C5DD4">
      <w:pPr>
        <w:pStyle w:val="ListParagraph"/>
        <w:numPr>
          <w:ilvl w:val="0"/>
          <w:numId w:val="12"/>
        </w:numPr>
      </w:pPr>
      <w:r>
        <w:t xml:space="preserve">Simple Cross-Browser, Cross-OS </w:t>
      </w:r>
      <w:r w:rsidR="000C4D9F">
        <w:t>framework for launching Selenium WebDriver</w:t>
      </w:r>
      <w:r>
        <w:t xml:space="preserve"> locally, or through Selenium Grid by specifying a few command line parameters. </w:t>
      </w:r>
    </w:p>
    <w:p w14:paraId="7406192A" w14:textId="0FEFECB8" w:rsidR="00A821EC" w:rsidRDefault="00A821EC" w:rsidP="00A821EC">
      <w:pPr>
        <w:pStyle w:val="ListParagraph"/>
        <w:numPr>
          <w:ilvl w:val="0"/>
          <w:numId w:val="12"/>
        </w:numPr>
      </w:pPr>
      <w:r>
        <w:t>Includes c</w:t>
      </w:r>
      <w:r w:rsidR="000C5DD4">
        <w:t xml:space="preserve">ommon </w:t>
      </w:r>
      <w:r>
        <w:t>l</w:t>
      </w:r>
      <w:r w:rsidR="000C5DD4">
        <w:t xml:space="preserve">ibrary </w:t>
      </w:r>
      <w:r>
        <w:t>for one-step</w:t>
      </w:r>
      <w:r w:rsidR="00F47C53">
        <w:t xml:space="preserve"> </w:t>
      </w:r>
      <w:r>
        <w:t>screen c</w:t>
      </w:r>
      <w:r w:rsidR="00F47C53">
        <w:t>aptures</w:t>
      </w:r>
      <w:r w:rsidR="000C4D9F">
        <w:t xml:space="preserve">, </w:t>
      </w:r>
      <w:r>
        <w:t>custom-time element searching</w:t>
      </w:r>
      <w:r w:rsidR="00D96B53">
        <w:t xml:space="preserve">, </w:t>
      </w:r>
      <w:r>
        <w:t xml:space="preserve">HTML reporting, </w:t>
      </w:r>
      <w:r w:rsidR="005F5475">
        <w:t xml:space="preserve">and </w:t>
      </w:r>
      <w:r>
        <w:t>Chrome browser error logging,</w:t>
      </w:r>
    </w:p>
    <w:p w14:paraId="154037BB" w14:textId="6F558A90" w:rsidR="00A821EC" w:rsidRDefault="005F5475" w:rsidP="00A821EC">
      <w:pPr>
        <w:pStyle w:val="ListParagraph"/>
        <w:numPr>
          <w:ilvl w:val="0"/>
          <w:numId w:val="12"/>
        </w:numPr>
      </w:pPr>
      <w:r>
        <w:t>Generic</w:t>
      </w:r>
      <w:r w:rsidR="00A821EC">
        <w:t xml:space="preserve"> test that can verify any element on all pages of any Web Application.</w:t>
      </w:r>
    </w:p>
    <w:p w14:paraId="492AB450" w14:textId="1B1C0CAC" w:rsidR="00A821EC" w:rsidRDefault="005F5475" w:rsidP="000C5DD4">
      <w:pPr>
        <w:pStyle w:val="ListParagraph"/>
        <w:numPr>
          <w:ilvl w:val="0"/>
          <w:numId w:val="12"/>
        </w:numPr>
      </w:pPr>
      <w:r>
        <w:t>Generic</w:t>
      </w:r>
      <w:r w:rsidR="00A821EC">
        <w:t xml:space="preserve"> test that can scrape data from</w:t>
      </w:r>
      <w:r>
        <w:t xml:space="preserve"> every result of</w:t>
      </w:r>
      <w:r w:rsidR="00A821EC">
        <w:t xml:space="preserve"> any Bulletin Board </w:t>
      </w:r>
      <w:r>
        <w:t>URL.</w:t>
      </w:r>
    </w:p>
    <w:p w14:paraId="70EFCF1F" w14:textId="10DA1C56" w:rsidR="00360D2D" w:rsidRPr="00075BC7" w:rsidRDefault="00360D2D" w:rsidP="00A35504">
      <w:pPr>
        <w:pStyle w:val="Heading2"/>
      </w:pPr>
      <w:r w:rsidRPr="00075BC7">
        <w:t>Analog Archive</w:t>
      </w:r>
      <w:r w:rsidR="009126E0" w:rsidRPr="00075BC7">
        <w:t>- PHP, JavaScript, HTML, CSS</w:t>
      </w:r>
    </w:p>
    <w:p w14:paraId="01DABA24" w14:textId="21A99D08" w:rsidR="005F5475" w:rsidRDefault="005F5475" w:rsidP="005F5475">
      <w:pPr>
        <w:pStyle w:val="ListParagraph"/>
        <w:numPr>
          <w:ilvl w:val="0"/>
          <w:numId w:val="12"/>
        </w:numPr>
      </w:pPr>
      <w:r>
        <w:t xml:space="preserve">Personal music sharing application that reads MP3 data automatically from uploaded songs, displays them, and allows the user to create a playlist. </w:t>
      </w:r>
    </w:p>
    <w:p w14:paraId="02F9F6F4" w14:textId="37B2A1C7" w:rsidR="005F5475" w:rsidRDefault="005F5475" w:rsidP="005F5475">
      <w:pPr>
        <w:pStyle w:val="ListParagraph"/>
        <w:numPr>
          <w:ilvl w:val="0"/>
          <w:numId w:val="12"/>
        </w:numPr>
      </w:pPr>
      <w:r>
        <w:t>Displays song and image information embedded in MP3 audio file.</w:t>
      </w:r>
    </w:p>
    <w:p w14:paraId="4A83A736" w14:textId="4CFEF976" w:rsidR="005F5475" w:rsidRDefault="005F5475" w:rsidP="005F5475">
      <w:pPr>
        <w:pStyle w:val="ListParagraph"/>
        <w:numPr>
          <w:ilvl w:val="0"/>
          <w:numId w:val="12"/>
        </w:numPr>
      </w:pPr>
      <w:r>
        <w:t>RESTful GET support allowing file folder selection and artist filtering.</w:t>
      </w:r>
    </w:p>
    <w:p w14:paraId="38A65907" w14:textId="3BA00771" w:rsidR="00360D2D" w:rsidRPr="00075BC7" w:rsidRDefault="00360D2D" w:rsidP="00A35504">
      <w:pPr>
        <w:pStyle w:val="Heading2"/>
      </w:pPr>
      <w:r w:rsidRPr="00075BC7">
        <w:t>Stuffed Animal War</w:t>
      </w:r>
      <w:r w:rsidR="00A568D5" w:rsidRPr="00075BC7">
        <w:t xml:space="preserve"> Framework</w:t>
      </w:r>
      <w:r w:rsidR="009126E0" w:rsidRPr="00075BC7">
        <w:t>-NodeJS, Javascript, HTML, CSS</w:t>
      </w:r>
    </w:p>
    <w:p w14:paraId="782DA6A3" w14:textId="0C0D6BB3" w:rsidR="002826AF" w:rsidRDefault="002826AF" w:rsidP="002826AF">
      <w:pPr>
        <w:pStyle w:val="ListParagraph"/>
        <w:numPr>
          <w:ilvl w:val="0"/>
          <w:numId w:val="12"/>
        </w:numPr>
      </w:pPr>
      <w:r>
        <w:t>Text and Graphical chat messaging application.</w:t>
      </w:r>
    </w:p>
    <w:p w14:paraId="7A7505DD" w14:textId="7A98CE35" w:rsidR="002826AF" w:rsidRDefault="00D87389" w:rsidP="002826AF">
      <w:pPr>
        <w:pStyle w:val="ListParagraph"/>
        <w:numPr>
          <w:ilvl w:val="0"/>
          <w:numId w:val="12"/>
        </w:numPr>
      </w:pPr>
      <w:r>
        <w:t>U</w:t>
      </w:r>
      <w:r w:rsidR="002826AF">
        <w:t xml:space="preserve">sers </w:t>
      </w:r>
      <w:r>
        <w:t>can</w:t>
      </w:r>
      <w:r w:rsidR="002826AF">
        <w:t xml:space="preserve"> change music</w:t>
      </w:r>
      <w:r>
        <w:t xml:space="preserve"> for all</w:t>
      </w:r>
      <w:r w:rsidR="002826AF">
        <w:t xml:space="preserve"> when MP3 URL is pasted into the chat.</w:t>
      </w:r>
    </w:p>
    <w:p w14:paraId="16630CFB" w14:textId="67078160" w:rsidR="002826AF" w:rsidRDefault="00D87389" w:rsidP="002826AF">
      <w:pPr>
        <w:pStyle w:val="ListParagraph"/>
        <w:numPr>
          <w:ilvl w:val="0"/>
          <w:numId w:val="12"/>
        </w:numPr>
      </w:pPr>
      <w:r>
        <w:t>Users can</w:t>
      </w:r>
      <w:r w:rsidR="002826AF">
        <w:t xml:space="preserve"> share images by pasting image URLs into the chat.</w:t>
      </w:r>
    </w:p>
    <w:p w14:paraId="6740D0C4" w14:textId="26F5CBD5" w:rsidR="00081E88" w:rsidRDefault="00D87389" w:rsidP="00D87389">
      <w:pPr>
        <w:pStyle w:val="ListParagraph"/>
        <w:numPr>
          <w:ilvl w:val="0"/>
          <w:numId w:val="12"/>
        </w:numPr>
      </w:pPr>
      <w:r>
        <w:t xml:space="preserve">Customizable page elements, including photos and video, specified by embedding simple JSON objects within &lt;script&gt; tags of the </w:t>
      </w:r>
      <w:r w:rsidR="003F2989">
        <w:t xml:space="preserve">HTML </w:t>
      </w:r>
      <w:r>
        <w:t>page.</w:t>
      </w:r>
    </w:p>
    <w:p w14:paraId="31ED4125" w14:textId="7B436820" w:rsidR="00360D2D" w:rsidRPr="00075BC7" w:rsidRDefault="00360D2D" w:rsidP="00A35504">
      <w:pPr>
        <w:pStyle w:val="Heading2"/>
      </w:pPr>
      <w:r w:rsidRPr="00075BC7">
        <w:t>Skatecreteordie</w:t>
      </w:r>
      <w:r w:rsidR="009126E0" w:rsidRPr="00075BC7">
        <w:t>- iOS</w:t>
      </w:r>
      <w:r w:rsidR="00BB6FB0" w:rsidRPr="00075BC7">
        <w:t xml:space="preserve"> Mobile, </w:t>
      </w:r>
      <w:r w:rsidR="009126E0" w:rsidRPr="00075BC7">
        <w:t xml:space="preserve"> Swift</w:t>
      </w:r>
    </w:p>
    <w:p w14:paraId="3C95DE06" w14:textId="0FBAED74" w:rsidR="00081E88" w:rsidRDefault="00730CDF" w:rsidP="00730CDF">
      <w:pPr>
        <w:pStyle w:val="ListParagraph"/>
        <w:numPr>
          <w:ilvl w:val="0"/>
          <w:numId w:val="12"/>
        </w:numPr>
      </w:pPr>
      <w:r>
        <w:t xml:space="preserve">Hybrid Satellite Map of </w:t>
      </w:r>
      <w:r w:rsidR="00A568D5">
        <w:t xml:space="preserve">virtually all good skate parks in </w:t>
      </w:r>
      <w:r>
        <w:t>the Pacific Northwest.</w:t>
      </w:r>
    </w:p>
    <w:p w14:paraId="08422F27" w14:textId="03E1BB0C" w:rsidR="00A247A0" w:rsidRDefault="00A247A0" w:rsidP="00730CDF">
      <w:pPr>
        <w:pStyle w:val="ListParagraph"/>
        <w:numPr>
          <w:ilvl w:val="0"/>
          <w:numId w:val="12"/>
        </w:numPr>
      </w:pPr>
      <w:r>
        <w:t>Extremely accurate GPS Coordinates allow users to zoom to the center of each park.</w:t>
      </w:r>
    </w:p>
    <w:p w14:paraId="243EB4DA" w14:textId="02382AF9" w:rsidR="00976533" w:rsidRDefault="00976533" w:rsidP="00976533">
      <w:pPr>
        <w:pStyle w:val="ListParagraph"/>
        <w:numPr>
          <w:ilvl w:val="0"/>
          <w:numId w:val="12"/>
        </w:numPr>
      </w:pPr>
      <w:r>
        <w:t>Current GPS location button allows users to easily save their coordinates to the clipboard, for easy sharing in other iPhone or iPad applications.</w:t>
      </w:r>
    </w:p>
    <w:p w14:paraId="1AC65F27" w14:textId="2B6BFCAB" w:rsidR="00730CDF" w:rsidRDefault="00A247A0" w:rsidP="00730CDF">
      <w:pPr>
        <w:pStyle w:val="ListParagraph"/>
        <w:numPr>
          <w:ilvl w:val="0"/>
          <w:numId w:val="12"/>
        </w:numPr>
      </w:pPr>
      <w:r>
        <w:t>Details page holds a</w:t>
      </w:r>
      <w:r w:rsidR="00730CDF">
        <w:t xml:space="preserve">dditional </w:t>
      </w:r>
      <w:r>
        <w:t>photos, address, and p</w:t>
      </w:r>
      <w:r w:rsidR="00730CDF">
        <w:t xml:space="preserve">ark Information </w:t>
      </w:r>
      <w:r>
        <w:t>for each map pin.</w:t>
      </w:r>
    </w:p>
    <w:p w14:paraId="64F62F9D" w14:textId="538D816F" w:rsidR="009C15E3" w:rsidRDefault="009C15E3" w:rsidP="00730CDF">
      <w:pPr>
        <w:pStyle w:val="ListParagraph"/>
        <w:numPr>
          <w:ilvl w:val="0"/>
          <w:numId w:val="12"/>
        </w:numPr>
      </w:pPr>
      <w:r>
        <w:t>Automated tests written in Swift using the XCUITest Framework.</w:t>
      </w:r>
    </w:p>
    <w:p w14:paraId="03B39C3E" w14:textId="29924A70" w:rsidR="00360D2D" w:rsidRPr="00075BC7" w:rsidRDefault="00360D2D" w:rsidP="00A35504">
      <w:pPr>
        <w:pStyle w:val="Heading2"/>
      </w:pPr>
      <w:r w:rsidRPr="00075BC7">
        <w:t>Digitease</w:t>
      </w:r>
      <w:r w:rsidR="009126E0" w:rsidRPr="00075BC7">
        <w:t>-iOS</w:t>
      </w:r>
      <w:r w:rsidR="00075BC7">
        <w:t xml:space="preserve"> Mobile,</w:t>
      </w:r>
      <w:r w:rsidR="009126E0" w:rsidRPr="00075BC7">
        <w:t xml:space="preserve"> Objective C</w:t>
      </w:r>
    </w:p>
    <w:p w14:paraId="165D0EAC" w14:textId="1BB9B2CE" w:rsidR="002F266C" w:rsidRDefault="00BB6FB0" w:rsidP="00BB6FB0">
      <w:pPr>
        <w:pStyle w:val="ListParagraph"/>
        <w:numPr>
          <w:ilvl w:val="0"/>
          <w:numId w:val="12"/>
        </w:numPr>
      </w:pPr>
      <w:r>
        <w:t>Single Page app that allows users to generate every alphabetic combination spelled by their phone number.</w:t>
      </w:r>
    </w:p>
    <w:p w14:paraId="1B545AA8" w14:textId="35831FE8" w:rsidR="00360D2D" w:rsidRPr="00A35504" w:rsidRDefault="00360D2D" w:rsidP="00A35504">
      <w:pPr>
        <w:pStyle w:val="Heading2"/>
      </w:pPr>
      <w:r w:rsidRPr="00A35504">
        <w:t>Couch Game</w:t>
      </w:r>
      <w:r w:rsidR="009126E0">
        <w:t>- iOS</w:t>
      </w:r>
      <w:r w:rsidR="00BB6FB0">
        <w:t xml:space="preserve"> Mobile, </w:t>
      </w:r>
      <w:r w:rsidR="009126E0">
        <w:t xml:space="preserve"> Objective C</w:t>
      </w:r>
    </w:p>
    <w:p w14:paraId="7D58A2A6" w14:textId="66DF77AA" w:rsidR="00360D2D" w:rsidRPr="007E04B2" w:rsidRDefault="0048573E" w:rsidP="007E04B2">
      <w:pPr>
        <w:pStyle w:val="ListParagraph"/>
        <w:numPr>
          <w:ilvl w:val="0"/>
          <w:numId w:val="12"/>
        </w:numPr>
      </w:pPr>
      <w:r w:rsidRPr="007E04B2">
        <w:t>80s Style Arcade Game featuring a couch that shoots fire bullets at falling Living room objects.</w:t>
      </w:r>
      <w:r w:rsidR="004221FE">
        <w:t xml:space="preserve">  Lose points for missing, </w:t>
      </w:r>
      <w:r w:rsidR="007E04B2">
        <w:t>lose points for dying.</w:t>
      </w:r>
    </w:p>
    <w:p w14:paraId="3E0D3D70" w14:textId="77777777" w:rsidR="0048573E" w:rsidRPr="00360D2D" w:rsidRDefault="0048573E" w:rsidP="00360D2D">
      <w:pPr>
        <w:rPr>
          <w:rFonts w:asciiTheme="majorHAnsi" w:hAnsiTheme="majorHAnsi"/>
          <w:b/>
          <w:spacing w:val="21"/>
          <w:sz w:val="26"/>
        </w:rPr>
      </w:pPr>
    </w:p>
    <w:sectPr w:rsidR="0048573E" w:rsidRPr="00360D2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4084C" w14:textId="77777777" w:rsidR="00036035" w:rsidRDefault="00036035">
      <w:pPr>
        <w:spacing w:after="0" w:line="240" w:lineRule="auto"/>
      </w:pPr>
      <w:r>
        <w:separator/>
      </w:r>
    </w:p>
  </w:endnote>
  <w:endnote w:type="continuationSeparator" w:id="0">
    <w:p w14:paraId="41B29350" w14:textId="77777777" w:rsidR="00036035" w:rsidRDefault="0003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8904F" w14:textId="77777777" w:rsidR="0008694C" w:rsidRDefault="001115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E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CC4DF" w14:textId="77777777" w:rsidR="00036035" w:rsidRDefault="00036035">
      <w:pPr>
        <w:spacing w:after="0" w:line="240" w:lineRule="auto"/>
      </w:pPr>
      <w:r>
        <w:separator/>
      </w:r>
    </w:p>
  </w:footnote>
  <w:footnote w:type="continuationSeparator" w:id="0">
    <w:p w14:paraId="6E5DA90A" w14:textId="77777777" w:rsidR="00036035" w:rsidRDefault="0003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0E721" w14:textId="77777777" w:rsidR="0008694C" w:rsidRDefault="0011159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5EF31E" wp14:editId="03A181A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112349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023" w14:textId="77777777" w:rsidR="0008694C" w:rsidRDefault="0011159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F7CB41" wp14:editId="6E3D6E2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7D07D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267C01"/>
    <w:multiLevelType w:val="hybridMultilevel"/>
    <w:tmpl w:val="E800C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85EEB"/>
    <w:multiLevelType w:val="hybridMultilevel"/>
    <w:tmpl w:val="2D7C3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3E"/>
    <w:rsid w:val="00036035"/>
    <w:rsid w:val="000632E0"/>
    <w:rsid w:val="00067627"/>
    <w:rsid w:val="00075BC7"/>
    <w:rsid w:val="00077EB1"/>
    <w:rsid w:val="00081E88"/>
    <w:rsid w:val="0008694C"/>
    <w:rsid w:val="000C4D9F"/>
    <w:rsid w:val="000C5DD4"/>
    <w:rsid w:val="00111593"/>
    <w:rsid w:val="00161E99"/>
    <w:rsid w:val="001C05EC"/>
    <w:rsid w:val="001C339B"/>
    <w:rsid w:val="001F6C74"/>
    <w:rsid w:val="00235D8A"/>
    <w:rsid w:val="00247DF2"/>
    <w:rsid w:val="002826AF"/>
    <w:rsid w:val="002A3DF0"/>
    <w:rsid w:val="002D63E1"/>
    <w:rsid w:val="002F266C"/>
    <w:rsid w:val="002F778C"/>
    <w:rsid w:val="00317AAE"/>
    <w:rsid w:val="00360D2D"/>
    <w:rsid w:val="003F2989"/>
    <w:rsid w:val="00404C57"/>
    <w:rsid w:val="004221FE"/>
    <w:rsid w:val="0048573E"/>
    <w:rsid w:val="005143D5"/>
    <w:rsid w:val="00573B5B"/>
    <w:rsid w:val="005923D3"/>
    <w:rsid w:val="005959F2"/>
    <w:rsid w:val="00595DCA"/>
    <w:rsid w:val="005A3C0E"/>
    <w:rsid w:val="005F15B0"/>
    <w:rsid w:val="005F5475"/>
    <w:rsid w:val="00661437"/>
    <w:rsid w:val="00692395"/>
    <w:rsid w:val="006B0DB5"/>
    <w:rsid w:val="006B7D18"/>
    <w:rsid w:val="006C3C99"/>
    <w:rsid w:val="00700DCB"/>
    <w:rsid w:val="007074B3"/>
    <w:rsid w:val="00730CDF"/>
    <w:rsid w:val="0078186D"/>
    <w:rsid w:val="007846E9"/>
    <w:rsid w:val="007A4863"/>
    <w:rsid w:val="007B4BF6"/>
    <w:rsid w:val="007D5D96"/>
    <w:rsid w:val="007E04B2"/>
    <w:rsid w:val="0082786F"/>
    <w:rsid w:val="00827A86"/>
    <w:rsid w:val="008669C9"/>
    <w:rsid w:val="00887981"/>
    <w:rsid w:val="008B1161"/>
    <w:rsid w:val="008E3134"/>
    <w:rsid w:val="0090513D"/>
    <w:rsid w:val="009126E0"/>
    <w:rsid w:val="0095413E"/>
    <w:rsid w:val="009552CD"/>
    <w:rsid w:val="009623D5"/>
    <w:rsid w:val="00976533"/>
    <w:rsid w:val="009C15E3"/>
    <w:rsid w:val="009C26BE"/>
    <w:rsid w:val="009C4364"/>
    <w:rsid w:val="00A247A0"/>
    <w:rsid w:val="00A24B41"/>
    <w:rsid w:val="00A35504"/>
    <w:rsid w:val="00A47352"/>
    <w:rsid w:val="00A568D5"/>
    <w:rsid w:val="00A821EC"/>
    <w:rsid w:val="00AB4EA3"/>
    <w:rsid w:val="00AF4BCD"/>
    <w:rsid w:val="00B677B6"/>
    <w:rsid w:val="00BB6FB0"/>
    <w:rsid w:val="00C32F12"/>
    <w:rsid w:val="00C65437"/>
    <w:rsid w:val="00C70900"/>
    <w:rsid w:val="00D217BF"/>
    <w:rsid w:val="00D87389"/>
    <w:rsid w:val="00D96B53"/>
    <w:rsid w:val="00DB4804"/>
    <w:rsid w:val="00E81FFA"/>
    <w:rsid w:val="00EC6E19"/>
    <w:rsid w:val="00EF74CA"/>
    <w:rsid w:val="00F15C61"/>
    <w:rsid w:val="00F47C53"/>
    <w:rsid w:val="00F650DA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8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meskarasim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9DE2D36D532B4B8333A5AB4DA53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F8BA-5D44-4A4B-AD12-782F79E73116}"/>
      </w:docPartPr>
      <w:docPartBody>
        <w:p w:rsidR="00EB4178" w:rsidRDefault="00550ACD">
          <w:pPr>
            <w:pStyle w:val="979DE2D36D532B4B8333A5AB4DA531FC"/>
          </w:pPr>
          <w:r>
            <w:t>Education</w:t>
          </w:r>
        </w:p>
      </w:docPartBody>
    </w:docPart>
    <w:docPart>
      <w:docPartPr>
        <w:name w:val="BFF6637465C90B43B52B9BFEC1A41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DE17D-DA34-A647-8A86-58D0E264FD36}"/>
      </w:docPartPr>
      <w:docPartBody>
        <w:p w:rsidR="00EB4178" w:rsidRDefault="00550ACD">
          <w:pPr>
            <w:pStyle w:val="BFF6637465C90B43B52B9BFEC1A410B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B6"/>
    <w:rsid w:val="000C1AC0"/>
    <w:rsid w:val="000E272D"/>
    <w:rsid w:val="00550ACD"/>
    <w:rsid w:val="007025C6"/>
    <w:rsid w:val="00A153B6"/>
    <w:rsid w:val="00C93948"/>
    <w:rsid w:val="00E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E36BA22BBEA439C33690660989DBB">
    <w:name w:val="E5FE36BA22BBEA439C33690660989DBB"/>
  </w:style>
  <w:style w:type="paragraph" w:customStyle="1" w:styleId="ABD67224B6892A419CF0E5F618DD698A">
    <w:name w:val="ABD67224B6892A419CF0E5F618DD698A"/>
  </w:style>
  <w:style w:type="paragraph" w:customStyle="1" w:styleId="7F12A9D6263619418C3A7D7D60F39006">
    <w:name w:val="7F12A9D6263619418C3A7D7D60F39006"/>
  </w:style>
  <w:style w:type="paragraph" w:customStyle="1" w:styleId="DC7581C1D87EAE46B6AC4AFD9D7C7C47">
    <w:name w:val="DC7581C1D87EAE46B6AC4AFD9D7C7C47"/>
  </w:style>
  <w:style w:type="paragraph" w:customStyle="1" w:styleId="979DE2D36D532B4B8333A5AB4DA531FC">
    <w:name w:val="979DE2D36D532B4B8333A5AB4DA531FC"/>
  </w:style>
  <w:style w:type="paragraph" w:customStyle="1" w:styleId="39C16FCF2BC27F42B5175F3EF15C5C28">
    <w:name w:val="39C16FCF2BC27F42B5175F3EF15C5C28"/>
  </w:style>
  <w:style w:type="paragraph" w:customStyle="1" w:styleId="C76116E646CF4C4B8B4C77B33DCD674B">
    <w:name w:val="C76116E646CF4C4B8B4C77B33DCD674B"/>
  </w:style>
  <w:style w:type="paragraph" w:customStyle="1" w:styleId="BFF6637465C90B43B52B9BFEC1A410B6">
    <w:name w:val="BFF6637465C90B43B52B9BFEC1A410B6"/>
  </w:style>
  <w:style w:type="paragraph" w:customStyle="1" w:styleId="3EB7276988204A498532D2E9D2CCE138">
    <w:name w:val="3EB7276988204A498532D2E9D2CCE138"/>
  </w:style>
  <w:style w:type="paragraph" w:customStyle="1" w:styleId="087618BB1D7D044DB3F4991FA5795921">
    <w:name w:val="087618BB1D7D044DB3F4991FA5795921"/>
  </w:style>
  <w:style w:type="paragraph" w:customStyle="1" w:styleId="BC1734DFDE06364D877AFE46FFBD04A0">
    <w:name w:val="BC1734DFDE06364D877AFE46FFBD04A0"/>
  </w:style>
  <w:style w:type="paragraph" w:customStyle="1" w:styleId="AFACAFB492300A43B49991BBE2DD2FE6">
    <w:name w:val="AFACAFB492300A43B49991BBE2DD2FE6"/>
  </w:style>
  <w:style w:type="paragraph" w:customStyle="1" w:styleId="D0E1319452E5E646B89B961CD7EE8666">
    <w:name w:val="D0E1319452E5E646B89B961CD7EE8666"/>
  </w:style>
  <w:style w:type="paragraph" w:customStyle="1" w:styleId="2CDA81F958F2014EABE91DEA2C6EFC21">
    <w:name w:val="2CDA81F958F2014EABE91DEA2C6EFC21"/>
  </w:style>
  <w:style w:type="paragraph" w:customStyle="1" w:styleId="387C84F112AE654C964254F59299366E">
    <w:name w:val="387C84F112AE654C964254F59299366E"/>
    <w:rsid w:val="00A15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271</TotalTime>
  <Pages>3</Pages>
  <Words>795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Arasim</dc:creator>
  <cp:keywords/>
  <dc:description/>
  <cp:lastModifiedBy>James Arasim</cp:lastModifiedBy>
  <cp:revision>39</cp:revision>
  <dcterms:created xsi:type="dcterms:W3CDTF">2017-07-02T13:22:00Z</dcterms:created>
  <dcterms:modified xsi:type="dcterms:W3CDTF">2017-07-07T17:22:00Z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